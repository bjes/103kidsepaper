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94CE96" w14:textId="69C63558" w:rsidR="00AB5012" w:rsidRDefault="00FC3166" w:rsidP="00AB5012">
      <w:pPr>
        <w:pStyle w:val="1"/>
        <w:rPr>
          <w:rFonts w:hint="eastAsia"/>
        </w:rPr>
      </w:pPr>
      <w:r>
        <w:rPr>
          <w:rFonts w:hint="eastAsia"/>
        </w:rPr>
        <w:t>我的</w:t>
      </w:r>
      <w:r w:rsidR="00AB5012">
        <w:rPr>
          <w:rFonts w:hint="eastAsia"/>
        </w:rPr>
        <w:t>姐姐</w:t>
      </w:r>
    </w:p>
    <w:p w14:paraId="73F95D89" w14:textId="3543BCD4" w:rsidR="00AB5012" w:rsidRDefault="006D465A" w:rsidP="00AB5012">
      <w:pPr>
        <w:rPr>
          <w:rFonts w:hint="eastAsia"/>
        </w:rPr>
      </w:pPr>
      <w:r>
        <w:rPr>
          <w:rFonts w:hint="eastAsia"/>
        </w:rPr>
        <w:t xml:space="preserve">      </w:t>
      </w:r>
      <w:r w:rsidR="00AB5012">
        <w:rPr>
          <w:rFonts w:hint="eastAsia"/>
        </w:rPr>
        <w:t>『</w:t>
      </w:r>
      <w:r w:rsidR="001E46B2">
        <w:rPr>
          <w:rFonts w:hint="eastAsia"/>
        </w:rPr>
        <w:t xml:space="preserve"> </w:t>
      </w:r>
      <w:r w:rsidR="00AB5012">
        <w:rPr>
          <w:rFonts w:hint="eastAsia"/>
        </w:rPr>
        <w:t>所有人的哥</w:t>
      </w:r>
      <w:r w:rsidR="001E46B2">
        <w:rPr>
          <w:rFonts w:hint="eastAsia"/>
        </w:rPr>
        <w:t>哥姐姐自己最親的家人。』</w:t>
      </w:r>
      <w:r w:rsidR="007E2092">
        <w:rPr>
          <w:rFonts w:hint="eastAsia"/>
        </w:rPr>
        <w:t>聽到這句話</w:t>
      </w:r>
      <w:r w:rsidR="001F6208">
        <w:rPr>
          <w:rFonts w:hint="eastAsia"/>
        </w:rPr>
        <w:t>，大家一定會馬上否認，但仔細想想，真的是這樣</w:t>
      </w:r>
      <w:r w:rsidR="00120915">
        <w:rPr>
          <w:rFonts w:hint="eastAsia"/>
        </w:rPr>
        <w:t>嗎？</w:t>
      </w:r>
    </w:p>
    <w:p w14:paraId="02AFD534" w14:textId="0BB8AF7F" w:rsidR="006D465A" w:rsidRDefault="006D465A" w:rsidP="00AB5012">
      <w:pPr>
        <w:rPr>
          <w:rFonts w:hint="eastAsia"/>
        </w:rPr>
      </w:pPr>
      <w:r>
        <w:rPr>
          <w:rFonts w:hint="eastAsia"/>
        </w:rPr>
        <w:t xml:space="preserve">        </w:t>
      </w:r>
      <w:r w:rsidR="00682CB6">
        <w:rPr>
          <w:rFonts w:hint="eastAsia"/>
        </w:rPr>
        <w:t>有時候</w:t>
      </w:r>
      <w:r w:rsidR="00A621DA">
        <w:rPr>
          <w:rFonts w:hint="eastAsia"/>
        </w:rPr>
        <w:t>，</w:t>
      </w:r>
      <w:r w:rsidR="00AA5436">
        <w:rPr>
          <w:rFonts w:hint="eastAsia"/>
        </w:rPr>
        <w:t>我們一定</w:t>
      </w:r>
      <w:r w:rsidR="005E4AD3">
        <w:rPr>
          <w:rFonts w:hint="eastAsia"/>
        </w:rPr>
        <w:t>會覺得哥哥姊姊很討厭</w:t>
      </w:r>
      <w:r w:rsidR="00225492">
        <w:rPr>
          <w:rFonts w:hint="eastAsia"/>
        </w:rPr>
        <w:t>，</w:t>
      </w:r>
      <w:r w:rsidR="00143EC6">
        <w:rPr>
          <w:rFonts w:hint="eastAsia"/>
        </w:rPr>
        <w:t>一直管東管西又罵人</w:t>
      </w:r>
      <w:r w:rsidR="00032CF2">
        <w:rPr>
          <w:rFonts w:hint="eastAsia"/>
        </w:rPr>
        <w:t>，每次都一定會罵</w:t>
      </w:r>
      <w:r w:rsidR="00A040BC">
        <w:rPr>
          <w:rFonts w:hint="eastAsia"/>
        </w:rPr>
        <w:t>到我們無地自容才甘願，當下，不管是任何人都會</w:t>
      </w:r>
      <w:r w:rsidR="0031663A">
        <w:rPr>
          <w:rFonts w:hint="eastAsia"/>
        </w:rPr>
        <w:t>不開心吧</w:t>
      </w:r>
      <w:r w:rsidR="00DA6BA0">
        <w:rPr>
          <w:rFonts w:hint="eastAsia"/>
        </w:rPr>
        <w:t>！但我們是否應該仔細想想</w:t>
      </w:r>
      <w:r w:rsidR="005340B8">
        <w:rPr>
          <w:rFonts w:hint="eastAsia"/>
        </w:rPr>
        <w:t>，這些動作到底是為了誰？</w:t>
      </w:r>
    </w:p>
    <w:p w14:paraId="4EEF3617" w14:textId="4F8E5EDF" w:rsidR="00E64AAB" w:rsidRDefault="0076038F" w:rsidP="00AB5012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每一次，姊姊都會多拿一些我愛的東西回來</w:t>
      </w:r>
      <w:r w:rsidR="00A52EB8">
        <w:rPr>
          <w:rFonts w:hint="eastAsia"/>
        </w:rPr>
        <w:t>，但是他總是不會直接給</w:t>
      </w:r>
      <w:r w:rsidR="00A20B7C">
        <w:rPr>
          <w:rFonts w:hint="eastAsia"/>
        </w:rPr>
        <w:t>我</w:t>
      </w:r>
      <w:r w:rsidR="007E76EB">
        <w:rPr>
          <w:rFonts w:hint="eastAsia"/>
        </w:rPr>
        <w:t>，</w:t>
      </w:r>
      <w:r w:rsidR="00472E76">
        <w:rPr>
          <w:rFonts w:hint="eastAsia"/>
        </w:rPr>
        <w:t>所以理所當然就會開始想要得到，但通常這時，我就會開始鬧</w:t>
      </w:r>
      <w:r w:rsidR="00115CB1">
        <w:rPr>
          <w:rFonts w:hint="eastAsia"/>
        </w:rPr>
        <w:t>，</w:t>
      </w:r>
      <w:r w:rsidR="00D57651">
        <w:rPr>
          <w:rFonts w:hint="eastAsia"/>
        </w:rPr>
        <w:t>這時姊姊就會說不給我了，但是往往到最好她還是一定會給我</w:t>
      </w:r>
      <w:r w:rsidR="006C17DF">
        <w:rPr>
          <w:rFonts w:hint="eastAsia"/>
        </w:rPr>
        <w:t>。</w:t>
      </w:r>
      <w:r w:rsidR="00376D04">
        <w:rPr>
          <w:rFonts w:hint="eastAsia"/>
        </w:rPr>
        <w:t>所以有哥哥姊姊的人一定要好好珍惜</w:t>
      </w:r>
      <w:r w:rsidR="00531A32">
        <w:rPr>
          <w:rFonts w:hint="eastAsia"/>
        </w:rPr>
        <w:t>，</w:t>
      </w:r>
      <w:r w:rsidR="0048438E">
        <w:rPr>
          <w:rFonts w:hint="eastAsia"/>
        </w:rPr>
        <w:t>不要等到以後相處的時間幾乎沒有了才來後悔</w:t>
      </w:r>
      <w:r w:rsidR="0029396D">
        <w:rPr>
          <w:rFonts w:hint="eastAsia"/>
        </w:rPr>
        <w:t>。</w:t>
      </w:r>
    </w:p>
    <w:p w14:paraId="38592933" w14:textId="54D0066B" w:rsidR="0029396D" w:rsidRPr="00AB5012" w:rsidRDefault="0029396D" w:rsidP="00AB5012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出了社會以後，哥哥姊姊就是唯一的支柱</w:t>
      </w:r>
      <w:r w:rsidR="00715DA4">
        <w:rPr>
          <w:rFonts w:hint="eastAsia"/>
        </w:rPr>
        <w:t>。下次要被自己的哥哥姊姊罵時，先別急著回嘴</w:t>
      </w:r>
      <w:r w:rsidR="009F02C8">
        <w:rPr>
          <w:rFonts w:hint="eastAsia"/>
        </w:rPr>
        <w:t>或開始鬧，而是先仔細想想，哥哥</w:t>
      </w:r>
      <w:r w:rsidR="0039039F">
        <w:rPr>
          <w:rFonts w:hint="eastAsia"/>
        </w:rPr>
        <w:t>姐姐到底為了我們付出了多少時間與心力。</w:t>
      </w:r>
      <w:bookmarkStart w:id="0" w:name="_GoBack"/>
      <w:bookmarkEnd w:id="0"/>
    </w:p>
    <w:sectPr w:rsidR="0029396D" w:rsidRPr="00AB5012" w:rsidSect="00A06DEB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C2A082" w14:textId="77777777" w:rsidR="0086765F" w:rsidRDefault="0086765F">
      <w:r>
        <w:separator/>
      </w:r>
    </w:p>
    <w:p w14:paraId="689495CF" w14:textId="77777777" w:rsidR="0086765F" w:rsidRDefault="0086765F"/>
  </w:endnote>
  <w:endnote w:type="continuationSeparator" w:id="0">
    <w:p w14:paraId="77B3C670" w14:textId="77777777" w:rsidR="0086765F" w:rsidRDefault="0086765F">
      <w:r>
        <w:continuationSeparator/>
      </w:r>
    </w:p>
    <w:p w14:paraId="46D0B58A" w14:textId="77777777" w:rsidR="0086765F" w:rsidRDefault="008676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367AE4" w14:textId="77777777" w:rsidR="00293BF6" w:rsidRDefault="00A06DEB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87A8E9" w14:textId="77777777" w:rsidR="0086765F" w:rsidRDefault="0086765F">
      <w:r>
        <w:separator/>
      </w:r>
    </w:p>
    <w:p w14:paraId="1467CF09" w14:textId="77777777" w:rsidR="0086765F" w:rsidRDefault="0086765F"/>
  </w:footnote>
  <w:footnote w:type="continuationSeparator" w:id="0">
    <w:p w14:paraId="1F29B685" w14:textId="77777777" w:rsidR="0086765F" w:rsidRDefault="0086765F">
      <w:r>
        <w:continuationSeparator/>
      </w:r>
    </w:p>
    <w:p w14:paraId="1E4BC0FE" w14:textId="77777777" w:rsidR="0086765F" w:rsidRDefault="0086765F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CCF"/>
    <w:rsid w:val="00032CF2"/>
    <w:rsid w:val="00040BC5"/>
    <w:rsid w:val="000B6CCF"/>
    <w:rsid w:val="00115CB1"/>
    <w:rsid w:val="00120915"/>
    <w:rsid w:val="00143EC6"/>
    <w:rsid w:val="00166AA7"/>
    <w:rsid w:val="001E46B2"/>
    <w:rsid w:val="001F6208"/>
    <w:rsid w:val="00225492"/>
    <w:rsid w:val="0029396D"/>
    <w:rsid w:val="00293BF6"/>
    <w:rsid w:val="0031663A"/>
    <w:rsid w:val="00376D04"/>
    <w:rsid w:val="0039039F"/>
    <w:rsid w:val="00472E76"/>
    <w:rsid w:val="0048438E"/>
    <w:rsid w:val="00531A32"/>
    <w:rsid w:val="005340B8"/>
    <w:rsid w:val="005E4AD3"/>
    <w:rsid w:val="00682CB6"/>
    <w:rsid w:val="006C17DF"/>
    <w:rsid w:val="006D465A"/>
    <w:rsid w:val="00715DA4"/>
    <w:rsid w:val="0076038F"/>
    <w:rsid w:val="007E2092"/>
    <w:rsid w:val="007E76EB"/>
    <w:rsid w:val="0086765F"/>
    <w:rsid w:val="009623F8"/>
    <w:rsid w:val="009F02C8"/>
    <w:rsid w:val="00A040BC"/>
    <w:rsid w:val="00A06DEB"/>
    <w:rsid w:val="00A20B7C"/>
    <w:rsid w:val="00A52EB8"/>
    <w:rsid w:val="00A621DA"/>
    <w:rsid w:val="00AA5436"/>
    <w:rsid w:val="00AB5012"/>
    <w:rsid w:val="00D57651"/>
    <w:rsid w:val="00DA6BA0"/>
    <w:rsid w:val="00E64AAB"/>
    <w:rsid w:val="00FC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82A8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623F8"/>
    <w:rPr>
      <w:lang w:eastAsia="zh-TW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731C3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4"/>
      <w:sz w:val="40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標題 1 字元"/>
    <w:basedOn w:val="a2"/>
    <w:link w:val="1"/>
    <w:uiPriority w:val="9"/>
    <w:rPr>
      <w:rFonts w:asciiTheme="majorHAnsi" w:eastAsiaTheme="majorEastAsia" w:hAnsiTheme="majorHAnsi" w:cstheme="majorBidi"/>
      <w:color w:val="731C3F" w:themeColor="accent4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頁首 字元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頁尾 字元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標題 字元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標題 字元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標題 2 字元"/>
    <w:basedOn w:val="a2"/>
    <w:link w:val="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30">
    <w:name w:val="標題 3 字元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標題 4 字元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標題 5 字元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標題 6 字元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標題 7 字元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標題 8 字元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標題 9 字元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文 字元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鮮明引文 字元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private/var/mobile/Containers/Bundle/Application/25EC58D3-2F27-4295-891C-8F150255BE5B/Microsoft%20Word%20iOS.app/zh_TW.lproj/1000205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revisionView w:formatting="0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DE5"/>
    <w:rsid w:val="00D0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B489A6026EA3EA44A75456BD6DADB147">
    <w:name w:val="B489A6026EA3EA44A75456BD6DADB147"/>
    <w:pPr>
      <w:widowControl w:val="0"/>
    </w:pPr>
  </w:style>
  <w:style w:type="paragraph" w:customStyle="1" w:styleId="846DA1517A4FBE4C94DBD4F172AB606D">
    <w:name w:val="846DA1517A4FBE4C94DBD4F172AB606D"/>
    <w:pPr>
      <w:widowControl w:val="0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</w:pPr>
    <w:rPr>
      <w:rFonts w:eastAsia="PMingLiU"/>
      <w:color w:val="595959" w:themeColor="text1" w:themeTint="A6"/>
      <w:kern w:val="0"/>
      <w:sz w:val="30"/>
      <w:szCs w:val="30"/>
    </w:rPr>
  </w:style>
  <w:style w:type="paragraph" w:customStyle="1" w:styleId="0BB1C9BCAE018643B47A039AB886BBD1">
    <w:name w:val="0BB1C9BCAE018643B47A039AB886BBD1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10002051.dotx</Template>
  <TotalTime>51</TotalTime>
  <Pages>1</Pages>
  <Words>55</Words>
  <Characters>319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Lin</dc:creator>
  <cp:keywords/>
  <dc:description/>
  <cp:lastModifiedBy>May Lin</cp:lastModifiedBy>
  <cp:revision>35</cp:revision>
  <dcterms:created xsi:type="dcterms:W3CDTF">2015-06-13T13:57:00Z</dcterms:created>
  <dcterms:modified xsi:type="dcterms:W3CDTF">2015-06-13T14:49:00Z</dcterms:modified>
</cp:coreProperties>
</file>